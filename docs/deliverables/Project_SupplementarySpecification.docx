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2C75" w14:textId="027B3A5E" w:rsidR="00E421C6" w:rsidRPr="00400EB4" w:rsidRDefault="0051587B" w:rsidP="00CC51FE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Video games store</w:t>
      </w:r>
    </w:p>
    <w:p w14:paraId="323661A4" w14:textId="77777777"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6B4CA1F3" w14:textId="77777777" w:rsidR="00E421C6" w:rsidRPr="00400EB4" w:rsidRDefault="00E421C6" w:rsidP="004C19C6">
      <w:pPr>
        <w:pStyle w:val="InfoBlue"/>
      </w:pPr>
    </w:p>
    <w:p w14:paraId="75EDCB27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E979C51" w14:textId="77777777"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5954A0B9" w14:textId="77777777" w:rsidR="00E421C6" w:rsidRPr="00400EB4" w:rsidRDefault="004C19C6" w:rsidP="001C12A4">
      <w:pPr>
        <w:pStyle w:val="InfoBlue"/>
      </w:pPr>
      <w:r w:rsidRPr="00400EB4">
        <w:t xml:space="preserve"> </w:t>
      </w:r>
      <w:r w:rsidR="00AD64E8" w:rsidRPr="00400EB4">
        <w:t xml:space="preserve">[The introduction of the </w:t>
      </w:r>
      <w:r w:rsidR="00AD64E8" w:rsidRPr="00400EB4">
        <w:rPr>
          <w:b/>
          <w:bCs/>
        </w:rPr>
        <w:t xml:space="preserve">Supplementary Specification </w:t>
      </w:r>
      <w:r w:rsidR="00AD64E8" w:rsidRPr="00400EB4">
        <w:t xml:space="preserve">provides an overview of the entire document. </w:t>
      </w:r>
    </w:p>
    <w:p w14:paraId="1EA6B61F" w14:textId="77777777" w:rsidR="00E421C6" w:rsidRPr="00400EB4" w:rsidRDefault="00AD64E8" w:rsidP="001C12A4">
      <w:pPr>
        <w:pStyle w:val="InfoBlue"/>
      </w:pPr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14:paraId="7CA57FBA" w14:textId="77777777" w:rsidR="00E421C6" w:rsidRPr="00400EB4" w:rsidRDefault="00AD64E8" w:rsidP="001C12A4">
      <w:pPr>
        <w:pStyle w:val="InfoBlue"/>
      </w:pPr>
      <w:r w:rsidRPr="00400EB4">
        <w:t xml:space="preserve">Legal and regulatory requirements, including application standards. </w:t>
      </w:r>
    </w:p>
    <w:p w14:paraId="7421F2CF" w14:textId="77777777" w:rsidR="00E421C6" w:rsidRPr="00400EB4" w:rsidRDefault="00AD64E8" w:rsidP="001C12A4">
      <w:pPr>
        <w:pStyle w:val="InfoBlue"/>
      </w:pPr>
      <w:r w:rsidRPr="00400EB4">
        <w:t xml:space="preserve">Quality attributes of the system to be built, including usability, reliability, performance, and supportability requirements. </w:t>
      </w:r>
    </w:p>
    <w:p w14:paraId="556CF34C" w14:textId="77777777" w:rsidR="00E421C6" w:rsidRPr="00400EB4" w:rsidRDefault="00AD64E8" w:rsidP="001C12A4">
      <w:pPr>
        <w:pStyle w:val="InfoBlue"/>
      </w:pPr>
      <w:r w:rsidRPr="00400EB4">
        <w:t>Other requirements such as operating systems and environments, compatibility requirements, and design constraints.]</w:t>
      </w:r>
    </w:p>
    <w:p w14:paraId="4FBE8D70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14:paraId="5C44F1EE" w14:textId="0726E8D8" w:rsidR="0040432F" w:rsidRPr="00400EB4" w:rsidRDefault="0051587B" w:rsidP="0051587B">
      <w:pPr>
        <w:ind w:left="1440"/>
      </w:pPr>
      <w:r>
        <w:t>The buyer will not misuse the application in order to commit malevolent actions on users, and also to be sure he can maintain the application or at least have a plan that intends to do so.</w:t>
      </w:r>
    </w:p>
    <w:p w14:paraId="56EE422D" w14:textId="7ABF5419"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14:paraId="190A34AD" w14:textId="07ADA3A0" w:rsidR="0051587B" w:rsidRPr="0051587B" w:rsidRDefault="0051587B" w:rsidP="0051587B">
      <w:pPr>
        <w:ind w:left="1440"/>
      </w:pPr>
      <w:r>
        <w:t>The application is dedicated to Romanian users so that all the trading actions will take place within the country.</w:t>
      </w:r>
    </w:p>
    <w:p w14:paraId="0D6DA9DE" w14:textId="2B6AD757"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14:paraId="3CD3F082" w14:textId="3B25FA50" w:rsidR="0051587B" w:rsidRPr="0051587B" w:rsidRDefault="0051587B" w:rsidP="0051587B">
      <w:pPr>
        <w:ind w:left="1440"/>
      </w:pPr>
      <w:r>
        <w:t>The java application is intended to work at a decent optimality, therefore the graphical interface and the efficiency of the implemented features will not affect each other.</w:t>
      </w:r>
    </w:p>
    <w:p w14:paraId="431A643E" w14:textId="3B00A947"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3"/>
      <w:r w:rsidRPr="00400EB4">
        <w:rPr>
          <w:rFonts w:ascii="Times New Roman" w:hAnsi="Times New Roman"/>
        </w:rPr>
        <w:t>Security</w:t>
      </w:r>
      <w:bookmarkEnd w:id="3"/>
    </w:p>
    <w:p w14:paraId="236AD6F2" w14:textId="74995D48" w:rsidR="0051587B" w:rsidRPr="0051587B" w:rsidRDefault="0051587B" w:rsidP="0051587B">
      <w:pPr>
        <w:ind w:left="1440"/>
      </w:pPr>
      <w:r>
        <w:t xml:space="preserve">The only security measures to be takes are the </w:t>
      </w:r>
      <w:proofErr w:type="gramStart"/>
      <w:r>
        <w:t>users</w:t>
      </w:r>
      <w:proofErr w:type="gramEnd"/>
      <w:r>
        <w:t xml:space="preserve"> usernames and passwords that are to be stored wisely and additional secure plugins and other features provided by other companies shall be considered.</w:t>
      </w:r>
    </w:p>
    <w:p w14:paraId="66847A02" w14:textId="3A9C9528"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4"/>
      <w:r w:rsidRPr="00400EB4">
        <w:rPr>
          <w:rFonts w:ascii="Times New Roman" w:hAnsi="Times New Roman"/>
        </w:rPr>
        <w:t>Testability</w:t>
      </w:r>
      <w:bookmarkEnd w:id="4"/>
    </w:p>
    <w:p w14:paraId="2412FF11" w14:textId="7182E276" w:rsidR="0051587B" w:rsidRPr="0051587B" w:rsidRDefault="0051587B" w:rsidP="0051587B">
      <w:pPr>
        <w:ind w:left="1440"/>
      </w:pPr>
      <w:r>
        <w:t>The testability of the application can be simply down with 2 users and one admin to perform all the possible cases of making a transaction or, by being an admin, to test the features of editing, adding and removing posts, offers, or products.</w:t>
      </w:r>
    </w:p>
    <w:p w14:paraId="0349969E" w14:textId="77777777"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5" w:name="_Toc254775825"/>
      <w:r w:rsidRPr="00400EB4">
        <w:rPr>
          <w:rFonts w:ascii="Times New Roman" w:hAnsi="Times New Roman"/>
        </w:rPr>
        <w:t>Usability</w:t>
      </w:r>
      <w:bookmarkEnd w:id="5"/>
    </w:p>
    <w:p w14:paraId="3923D07D" w14:textId="0DE1CBE1" w:rsidR="0040432F" w:rsidRPr="00400EB4" w:rsidRDefault="0051587B" w:rsidP="0051587B">
      <w:pPr>
        <w:ind w:left="1440"/>
      </w:pPr>
      <w:r>
        <w:t xml:space="preserve">The application is intended to be used as described, not for other sort of merchandise. </w:t>
      </w:r>
    </w:p>
    <w:p w14:paraId="2E0221E2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6" w:name="_Toc254775826"/>
      <w:r w:rsidRPr="00400EB4">
        <w:rPr>
          <w:rFonts w:ascii="Times New Roman" w:hAnsi="Times New Roman"/>
        </w:rPr>
        <w:t>Design Constraints</w:t>
      </w:r>
      <w:bookmarkEnd w:id="6"/>
    </w:p>
    <w:p w14:paraId="36D5E758" w14:textId="77E80233" w:rsidR="00921E0D" w:rsidRPr="00400EB4" w:rsidRDefault="00347F42" w:rsidP="00347F42">
      <w:pPr>
        <w:pStyle w:val="BodyText"/>
        <w:ind w:left="1440"/>
      </w:pPr>
      <w:r>
        <w:t xml:space="preserve">This project is built by using Java and Spring. </w:t>
      </w:r>
      <w:bookmarkStart w:id="7" w:name="_GoBack"/>
      <w:bookmarkEnd w:id="7"/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9BBA" w14:textId="77777777" w:rsidR="0081290D" w:rsidRDefault="0081290D">
      <w:pPr>
        <w:spacing w:line="240" w:lineRule="auto"/>
      </w:pPr>
      <w:r>
        <w:separator/>
      </w:r>
    </w:p>
  </w:endnote>
  <w:endnote w:type="continuationSeparator" w:id="0">
    <w:p w14:paraId="120CF859" w14:textId="77777777" w:rsidR="0081290D" w:rsidRDefault="00812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0493E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96D8B7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41197E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6DBD11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FAF158" w14:textId="7030334F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CC51FE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9915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C19C6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0A0F9663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2730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B6D57" w14:textId="77777777" w:rsidR="0081290D" w:rsidRDefault="0081290D">
      <w:pPr>
        <w:spacing w:line="240" w:lineRule="auto"/>
      </w:pPr>
      <w:r>
        <w:separator/>
      </w:r>
    </w:p>
  </w:footnote>
  <w:footnote w:type="continuationSeparator" w:id="0">
    <w:p w14:paraId="1D001950" w14:textId="77777777" w:rsidR="0081290D" w:rsidRDefault="00812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DB910" w14:textId="77777777" w:rsidR="00E421C6" w:rsidRDefault="00E421C6">
    <w:pPr>
      <w:rPr>
        <w:sz w:val="24"/>
      </w:rPr>
    </w:pPr>
  </w:p>
  <w:p w14:paraId="19F16B4A" w14:textId="77777777" w:rsidR="00E421C6" w:rsidRDefault="00E421C6">
    <w:pPr>
      <w:pBdr>
        <w:top w:val="single" w:sz="6" w:space="1" w:color="auto"/>
      </w:pBdr>
      <w:rPr>
        <w:sz w:val="24"/>
      </w:rPr>
    </w:pPr>
  </w:p>
  <w:p w14:paraId="5DADAC81" w14:textId="0781173E" w:rsidR="00E421C6" w:rsidRDefault="0051452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Simonica Ines</w:t>
    </w:r>
  </w:p>
  <w:p w14:paraId="6ABFBAA9" w14:textId="7FCA8A5A" w:rsidR="00697B53" w:rsidRDefault="005158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5868D184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483A92EA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14:paraId="20C29C75" w14:textId="77777777" w:rsidTr="004C19C6">
      <w:tc>
        <w:tcPr>
          <w:tcW w:w="9606" w:type="dxa"/>
        </w:tcPr>
        <w:p w14:paraId="63647AA9" w14:textId="217926CC" w:rsidR="004C19C6" w:rsidRDefault="0051587B">
          <w:r>
            <w:t>Video games store</w:t>
          </w:r>
        </w:p>
      </w:tc>
    </w:tr>
    <w:tr w:rsidR="004C19C6" w14:paraId="3F831058" w14:textId="77777777" w:rsidTr="004C19C6">
      <w:tc>
        <w:tcPr>
          <w:tcW w:w="9606" w:type="dxa"/>
        </w:tcPr>
        <w:p w14:paraId="64F90008" w14:textId="77777777" w:rsidR="004C19C6" w:rsidRDefault="0081290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C19C6">
            <w:t>Supplementary Specification</w:t>
          </w:r>
          <w:r>
            <w:fldChar w:fldCharType="end"/>
          </w:r>
        </w:p>
      </w:tc>
    </w:tr>
  </w:tbl>
  <w:p w14:paraId="2216C6DA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84CC1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E8"/>
    <w:rsid w:val="00161A84"/>
    <w:rsid w:val="001C12A4"/>
    <w:rsid w:val="00347F42"/>
    <w:rsid w:val="00400EB4"/>
    <w:rsid w:val="0040432F"/>
    <w:rsid w:val="004C19C6"/>
    <w:rsid w:val="0051452C"/>
    <w:rsid w:val="0051587B"/>
    <w:rsid w:val="00697B53"/>
    <w:rsid w:val="007A32FC"/>
    <w:rsid w:val="0081290D"/>
    <w:rsid w:val="008421A9"/>
    <w:rsid w:val="00921E0D"/>
    <w:rsid w:val="00AD64E8"/>
    <w:rsid w:val="00BA055D"/>
    <w:rsid w:val="00CC51FE"/>
    <w:rsid w:val="00E421C6"/>
    <w:rsid w:val="00EE5133"/>
    <w:rsid w:val="00F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FC414B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Ines Simonica</cp:lastModifiedBy>
  <cp:revision>2</cp:revision>
  <cp:lastPrinted>1899-12-31T22:00:00Z</cp:lastPrinted>
  <dcterms:created xsi:type="dcterms:W3CDTF">2019-03-17T21:15:00Z</dcterms:created>
  <dcterms:modified xsi:type="dcterms:W3CDTF">2019-03-17T21:15:00Z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