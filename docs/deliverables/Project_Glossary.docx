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AFED6" w14:textId="24BF5176" w:rsidR="0085257A" w:rsidRPr="00AD232E" w:rsidRDefault="00A82FCC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Video Games store</w:t>
      </w:r>
    </w:p>
    <w:p w14:paraId="1A4F2ED0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6AC39795" w14:textId="77777777"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C9B2DE8" w14:textId="77777777"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p w14:paraId="183D0403" w14:textId="23E52158" w:rsidR="0085257A" w:rsidRPr="00AD232E" w:rsidRDefault="0085257A" w:rsidP="00A82FCC">
      <w:pPr>
        <w:pStyle w:val="InfoBlue"/>
      </w:pPr>
      <w:bookmarkStart w:id="0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713EFFA1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77CF9BC3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72977C47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3887941F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444A4B7E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1E7B174A" w14:textId="77777777" w:rsidTr="00AD232E">
        <w:trPr>
          <w:trHeight w:val="976"/>
        </w:trPr>
        <w:tc>
          <w:tcPr>
            <w:tcW w:w="2258" w:type="dxa"/>
          </w:tcPr>
          <w:p w14:paraId="18E1C20B" w14:textId="77777777" w:rsidR="0085257A" w:rsidRPr="00AB22F4" w:rsidRDefault="006142C4" w:rsidP="00A82FCC">
            <w:pPr>
              <w:pStyle w:val="InfoBlue"/>
              <w:rPr>
                <w:i/>
              </w:rPr>
            </w:pPr>
            <w:r>
              <w:t>Git</w:t>
            </w:r>
          </w:p>
        </w:tc>
        <w:tc>
          <w:tcPr>
            <w:tcW w:w="3232" w:type="dxa"/>
          </w:tcPr>
          <w:p w14:paraId="27DDF1E5" w14:textId="77777777" w:rsidR="0085257A" w:rsidRPr="00AB22F4" w:rsidRDefault="006142C4" w:rsidP="00A82FCC">
            <w:pPr>
              <w:pStyle w:val="InfoBlue"/>
              <w:rPr>
                <w:i/>
              </w:rPr>
            </w:pPr>
            <w:r>
              <w:t>A tool for versioning code</w:t>
            </w:r>
          </w:p>
        </w:tc>
        <w:tc>
          <w:tcPr>
            <w:tcW w:w="1890" w:type="dxa"/>
          </w:tcPr>
          <w:p w14:paraId="0895A620" w14:textId="77777777" w:rsidR="0085257A" w:rsidRPr="00AB22F4" w:rsidRDefault="0085257A" w:rsidP="00A82FCC">
            <w:pPr>
              <w:pStyle w:val="InfoBlue"/>
            </w:pPr>
          </w:p>
        </w:tc>
        <w:tc>
          <w:tcPr>
            <w:tcW w:w="3420" w:type="dxa"/>
          </w:tcPr>
          <w:p w14:paraId="7012DB7C" w14:textId="77777777" w:rsidR="0085257A" w:rsidRPr="00AB22F4" w:rsidRDefault="0085257A" w:rsidP="00A82FCC">
            <w:pPr>
              <w:pStyle w:val="InfoBlue"/>
            </w:pPr>
          </w:p>
        </w:tc>
      </w:tr>
      <w:tr w:rsidR="00A82FCC" w:rsidRPr="00AD232E" w14:paraId="2BD7E5B5" w14:textId="77777777" w:rsidTr="00AD232E">
        <w:trPr>
          <w:trHeight w:val="976"/>
        </w:trPr>
        <w:tc>
          <w:tcPr>
            <w:tcW w:w="2258" w:type="dxa"/>
          </w:tcPr>
          <w:p w14:paraId="343722D7" w14:textId="23895548" w:rsidR="00A82FCC" w:rsidRDefault="00A82FCC" w:rsidP="00A82FCC">
            <w:pPr>
              <w:pStyle w:val="InfoBlue"/>
            </w:pPr>
            <w:r>
              <w:t>Video game</w:t>
            </w:r>
          </w:p>
        </w:tc>
        <w:tc>
          <w:tcPr>
            <w:tcW w:w="3232" w:type="dxa"/>
          </w:tcPr>
          <w:p w14:paraId="42406B58" w14:textId="277F3F9E" w:rsidR="00A82FCC" w:rsidRPr="00A82FCC" w:rsidRDefault="00A82FCC" w:rsidP="00A82FCC">
            <w:pPr>
              <w:pStyle w:val="InfoBlue"/>
            </w:pPr>
            <w:r w:rsidRPr="00A82FCC">
              <w:t>a game played by electronically manipulating images produced by a computer program on a monitor or other display.</w:t>
            </w:r>
          </w:p>
        </w:tc>
        <w:tc>
          <w:tcPr>
            <w:tcW w:w="1890" w:type="dxa"/>
          </w:tcPr>
          <w:p w14:paraId="3C62F59F" w14:textId="77777777" w:rsidR="00A82FCC" w:rsidRPr="00AB22F4" w:rsidRDefault="00A82FCC" w:rsidP="00A82FCC">
            <w:pPr>
              <w:pStyle w:val="InfoBlue"/>
            </w:pPr>
          </w:p>
        </w:tc>
        <w:tc>
          <w:tcPr>
            <w:tcW w:w="3420" w:type="dxa"/>
          </w:tcPr>
          <w:p w14:paraId="066BFFA0" w14:textId="77777777" w:rsidR="00A82FCC" w:rsidRDefault="00A82FCC" w:rsidP="00A82FCC">
            <w:pPr>
              <w:pStyle w:val="InfoBlue"/>
            </w:pPr>
          </w:p>
          <w:p w14:paraId="3B75A8C2" w14:textId="5DE2A303" w:rsidR="00A82FCC" w:rsidRPr="00A82FCC" w:rsidRDefault="00A82FCC" w:rsidP="00A82FCC">
            <w:pPr>
              <w:pStyle w:val="BodyText"/>
            </w:pPr>
          </w:p>
        </w:tc>
      </w:tr>
      <w:tr w:rsidR="00A82FCC" w:rsidRPr="00AD232E" w14:paraId="58162581" w14:textId="77777777" w:rsidTr="00AD232E">
        <w:trPr>
          <w:trHeight w:val="976"/>
        </w:trPr>
        <w:tc>
          <w:tcPr>
            <w:tcW w:w="2258" w:type="dxa"/>
          </w:tcPr>
          <w:p w14:paraId="7366E765" w14:textId="0905DDB0" w:rsidR="00A82FCC" w:rsidRDefault="00A82FCC" w:rsidP="00A82FCC">
            <w:pPr>
              <w:pStyle w:val="InfoBlue"/>
            </w:pPr>
            <w:r>
              <w:t>Racoon</w:t>
            </w:r>
          </w:p>
        </w:tc>
        <w:tc>
          <w:tcPr>
            <w:tcW w:w="3232" w:type="dxa"/>
          </w:tcPr>
          <w:p w14:paraId="4DC7F145" w14:textId="4DD50575" w:rsidR="00A82FCC" w:rsidRDefault="00A82FCC" w:rsidP="00A82FCC">
            <w:pPr>
              <w:pStyle w:val="InfoBlue"/>
            </w:pPr>
            <w:r>
              <w:t>A mammal that has as habit to find food in people’s garbage, therefore the nickname for user type that searches second hand games: one’s garbage, another’s treasure.</w:t>
            </w:r>
          </w:p>
        </w:tc>
        <w:tc>
          <w:tcPr>
            <w:tcW w:w="1890" w:type="dxa"/>
          </w:tcPr>
          <w:p w14:paraId="0A7FCD58" w14:textId="77777777" w:rsidR="00A82FCC" w:rsidRPr="00AB22F4" w:rsidRDefault="00A82FCC" w:rsidP="00A82FCC">
            <w:pPr>
              <w:pStyle w:val="InfoBlue"/>
            </w:pPr>
          </w:p>
        </w:tc>
        <w:tc>
          <w:tcPr>
            <w:tcW w:w="3420" w:type="dxa"/>
          </w:tcPr>
          <w:p w14:paraId="63F5644F" w14:textId="77777777" w:rsidR="00A82FCC" w:rsidRDefault="00A82FCC" w:rsidP="00A82FCC">
            <w:pPr>
              <w:pStyle w:val="InfoBlue"/>
            </w:pPr>
          </w:p>
        </w:tc>
      </w:tr>
      <w:tr w:rsidR="00A82FCC" w:rsidRPr="00AD232E" w14:paraId="6A501CFA" w14:textId="77777777" w:rsidTr="00AD232E">
        <w:trPr>
          <w:trHeight w:val="976"/>
        </w:trPr>
        <w:tc>
          <w:tcPr>
            <w:tcW w:w="2258" w:type="dxa"/>
          </w:tcPr>
          <w:p w14:paraId="778897ED" w14:textId="58448762" w:rsidR="00A82FCC" w:rsidRDefault="00A82FCC" w:rsidP="00A82FCC">
            <w:pPr>
              <w:pStyle w:val="InfoBlue"/>
            </w:pPr>
            <w:r>
              <w:t>G2A</w:t>
            </w:r>
          </w:p>
        </w:tc>
        <w:tc>
          <w:tcPr>
            <w:tcW w:w="3232" w:type="dxa"/>
          </w:tcPr>
          <w:p w14:paraId="4E394EAA" w14:textId="11DB44A5" w:rsidR="00A82FCC" w:rsidRDefault="00A82FCC" w:rsidP="00A82FCC">
            <w:pPr>
              <w:pStyle w:val="InfoBlue"/>
            </w:pPr>
            <w:r>
              <w:t>Website that allows users sell games and other merchandise that correlates with the same domain</w:t>
            </w:r>
            <w:bookmarkStart w:id="1" w:name="_GoBack"/>
            <w:bookmarkEnd w:id="1"/>
          </w:p>
        </w:tc>
        <w:tc>
          <w:tcPr>
            <w:tcW w:w="1890" w:type="dxa"/>
          </w:tcPr>
          <w:p w14:paraId="078BBB6F" w14:textId="77777777" w:rsidR="00A82FCC" w:rsidRPr="00AB22F4" w:rsidRDefault="00A82FCC" w:rsidP="00A82FCC">
            <w:pPr>
              <w:pStyle w:val="InfoBlue"/>
            </w:pPr>
          </w:p>
        </w:tc>
        <w:tc>
          <w:tcPr>
            <w:tcW w:w="3420" w:type="dxa"/>
          </w:tcPr>
          <w:p w14:paraId="16A2457A" w14:textId="77777777" w:rsidR="00A82FCC" w:rsidRDefault="00A82FCC" w:rsidP="00A82FCC">
            <w:pPr>
              <w:pStyle w:val="InfoBlue"/>
            </w:pPr>
          </w:p>
        </w:tc>
      </w:tr>
      <w:bookmarkEnd w:id="0"/>
    </w:tbl>
    <w:p w14:paraId="73393371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4C55A" w14:textId="77777777" w:rsidR="00597DDB" w:rsidRDefault="00597DDB">
      <w:pPr>
        <w:spacing w:line="240" w:lineRule="auto"/>
      </w:pPr>
      <w:r>
        <w:separator/>
      </w:r>
    </w:p>
  </w:endnote>
  <w:endnote w:type="continuationSeparator" w:id="0">
    <w:p w14:paraId="34A44260" w14:textId="77777777" w:rsidR="00597DDB" w:rsidRDefault="00597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168BF9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C514EC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C06FBC" w14:textId="18C1796A" w:rsidR="00AD439A" w:rsidRDefault="00AD439A" w:rsidP="00AD439A">
          <w:pPr>
            <w:jc w:val="center"/>
          </w:pPr>
          <w:r>
            <w:sym w:font="Symbol" w:char="F0D3"/>
          </w:r>
          <w:r w:rsidR="00597DDB">
            <w:fldChar w:fldCharType="begin"/>
          </w:r>
          <w:r w:rsidR="00597DDB">
            <w:instrText xml:space="preserve"> DOCPROPERTY "Company"  \* MERGEFORMAT </w:instrText>
          </w:r>
          <w:r w:rsidR="00597DDB">
            <w:fldChar w:fldCharType="separate"/>
          </w:r>
          <w:r>
            <w:t>&lt;Student Name&gt;</w:t>
          </w:r>
          <w:r w:rsidR="00597DDB">
            <w:fldChar w:fldCharType="end"/>
          </w:r>
          <w:r>
            <w:t xml:space="preserve">,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A82FCC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8B5C82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6142C4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7A89FD6E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C5A57" w14:textId="77777777" w:rsidR="00597DDB" w:rsidRDefault="00597DDB">
      <w:pPr>
        <w:spacing w:line="240" w:lineRule="auto"/>
      </w:pPr>
      <w:r>
        <w:separator/>
      </w:r>
    </w:p>
  </w:footnote>
  <w:footnote w:type="continuationSeparator" w:id="0">
    <w:p w14:paraId="1C8EA7A5" w14:textId="77777777" w:rsidR="00597DDB" w:rsidRDefault="00597D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670C3" w14:textId="77777777" w:rsidR="00AD439A" w:rsidRDefault="00AD439A">
    <w:pPr>
      <w:rPr>
        <w:sz w:val="24"/>
      </w:rPr>
    </w:pPr>
  </w:p>
  <w:p w14:paraId="1620CFB8" w14:textId="77777777" w:rsidR="00AD439A" w:rsidRDefault="00AD439A">
    <w:pPr>
      <w:pBdr>
        <w:top w:val="single" w:sz="6" w:space="1" w:color="auto"/>
      </w:pBdr>
      <w:rPr>
        <w:sz w:val="24"/>
      </w:rPr>
    </w:pPr>
  </w:p>
  <w:p w14:paraId="03CD8862" w14:textId="768140AA" w:rsidR="00AD439A" w:rsidRDefault="00A82FCC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Simonica Ines</w:t>
    </w:r>
  </w:p>
  <w:p w14:paraId="7EF5D676" w14:textId="5A3D6448" w:rsidR="00AD439A" w:rsidRDefault="00A82FCC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38317C48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5D79A31B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14:paraId="0A327502" w14:textId="77777777" w:rsidTr="002B5CE3">
      <w:tc>
        <w:tcPr>
          <w:tcW w:w="9464" w:type="dxa"/>
        </w:tcPr>
        <w:p w14:paraId="2AD00A93" w14:textId="4286E6C0" w:rsidR="002B5CE3" w:rsidRDefault="00A82FCC">
          <w:r>
            <w:t>Video games store</w:t>
          </w:r>
        </w:p>
      </w:tc>
    </w:tr>
    <w:tr w:rsidR="002B5CE3" w14:paraId="6B61C753" w14:textId="77777777" w:rsidTr="002B5CE3">
      <w:tc>
        <w:tcPr>
          <w:tcW w:w="9464" w:type="dxa"/>
        </w:tcPr>
        <w:p w14:paraId="4CBF8BC4" w14:textId="77777777" w:rsidR="002B5CE3" w:rsidRDefault="002B5CE3">
          <w:r>
            <w:t>Glossary</w:t>
          </w:r>
        </w:p>
      </w:tc>
    </w:tr>
  </w:tbl>
  <w:p w14:paraId="2128B54A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8"/>
    <w:rsid w:val="001C7458"/>
    <w:rsid w:val="001D42BB"/>
    <w:rsid w:val="002B5CE3"/>
    <w:rsid w:val="002F5C0B"/>
    <w:rsid w:val="00597DDB"/>
    <w:rsid w:val="005A3207"/>
    <w:rsid w:val="00600853"/>
    <w:rsid w:val="006142C4"/>
    <w:rsid w:val="007F349D"/>
    <w:rsid w:val="0085257A"/>
    <w:rsid w:val="008978F7"/>
    <w:rsid w:val="009B5BF2"/>
    <w:rsid w:val="00A61FD4"/>
    <w:rsid w:val="00A82FCC"/>
    <w:rsid w:val="00AB22F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F65D81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82FCC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Ines Simonica</cp:lastModifiedBy>
  <cp:revision>2</cp:revision>
  <cp:lastPrinted>2001-03-15T12:26:00Z</cp:lastPrinted>
  <dcterms:created xsi:type="dcterms:W3CDTF">2019-03-17T21:19:00Z</dcterms:created>
  <dcterms:modified xsi:type="dcterms:W3CDTF">2019-03-17T21:19:00Z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